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E1C654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32CE7D8" w14:textId="77777777" w:rsidR="00523479" w:rsidRPr="00906BEE" w:rsidRDefault="00A91BE4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3BC5659E95EC4E68AD6B1DAD6EA6F78F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C282C98" wp14:editId="2C43CDC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B164B0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CC74AA6" w14:textId="77777777" w:rsidR="00A50939" w:rsidRPr="00906BEE" w:rsidRDefault="00A91BE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C9CC9E0A41144E98322CDD8881AB6E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08AEBB381765479FBAFE2AA7A7EDED02"/>
              </w:placeholder>
              <w:temporary/>
              <w:showingPlcHdr/>
              <w15:appearance w15:val="hidden"/>
            </w:sdtPr>
            <w:sdtEndPr/>
            <w:sdtContent>
              <w:p w14:paraId="24877B7A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7C98C17F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0B441E99" w14:textId="77777777" w:rsidR="002C2CDD" w:rsidRPr="00906BEE" w:rsidRDefault="00A91BE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A692A0C7D54F419BE33CE98033B0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C1306EB0BCAB45428B2505874F19D833"/>
              </w:placeholder>
              <w:temporary/>
              <w:showingPlcHdr/>
              <w15:appearance w15:val="hidden"/>
            </w:sdtPr>
            <w:sdtEndPr/>
            <w:sdtContent>
              <w:p w14:paraId="4F5697FE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B1D64B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811BEE5" w14:textId="77777777" w:rsidR="00C612DA" w:rsidRPr="00906BEE" w:rsidRDefault="00A91BE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F05CF776B8E4A1386029D685F56ECDC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14:paraId="6BD525F0" w14:textId="77777777" w:rsidR="00906BEE" w:rsidRPr="00906BEE" w:rsidRDefault="00A91BE4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9951C395632B426B941040428869C17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183257D94414898BE757696F5C28B2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61ADBC7C" w14:textId="77777777" w:rsidR="002C2CDD" w:rsidRPr="00906BEE" w:rsidRDefault="00A91BE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3B3150DEA464BA259CA0825C0CD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124D290" w14:textId="77777777" w:rsidR="002C2CDD" w:rsidRPr="00906BEE" w:rsidRDefault="00A91BE4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9098E61103A44356BF7FC0259A5DB1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14BF469F29214F46BB1D8E67ABCEF5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0FA7C03F613043BB9C36633FBE8FF2A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E7A40902D94445639C49A6345051A77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5C3567011894468AB546E90A46E17E44"/>
              </w:placeholder>
              <w:temporary/>
              <w:showingPlcHdr/>
              <w15:appearance w15:val="hidden"/>
            </w:sdtPr>
            <w:sdtEndPr/>
            <w:sdtContent>
              <w:p w14:paraId="5CAEBF45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36EC958E" w14:textId="77777777" w:rsidR="002C2CDD" w:rsidRPr="00906BEE" w:rsidRDefault="00A91BE4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87B059DBE74B455B83E541AFDDFEE7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30C65887D4004E4CB29BC6557FE17F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4F4A974297B1476ABB1BBD91AB06C07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0C6933E61D444A11BD9B19D8F0500A2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2D323A1C" w14:textId="77777777" w:rsidR="002C2CDD" w:rsidRPr="00906BEE" w:rsidRDefault="00A91BE4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B581A88A721A4447AE09F030FB6F47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7AEC0F9F" w14:textId="77777777" w:rsidR="002C2CDD" w:rsidRPr="00906BEE" w:rsidRDefault="00A91BE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EC160CADFF4F7E9853B6DA6E5497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D204397" w14:textId="77777777" w:rsidR="002C2CDD" w:rsidRPr="00906BEE" w:rsidRDefault="00A91BE4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087EE1580ACB4766889F0DC4957169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A8FCF935C40F45E280FB968BFE203C0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6023C22685FA4CF69BAC5FC04C073D4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69CDE95F" w14:textId="77777777" w:rsidR="002C2CDD" w:rsidRPr="00906BEE" w:rsidRDefault="00A91BE4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781D0BF4BCED4498B1D9E3E32AD3016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1B7EC279" w14:textId="77777777" w:rsidR="002C2CDD" w:rsidRPr="00906BEE" w:rsidRDefault="00A91BE4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F3DF50EB7040493D98567D2ED33D9C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4C6695BEFFA34EB9BBD3F5FC8086D8E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6D217DDF09FE47F89D5A0A325D39A2F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68F75114" w14:textId="77777777" w:rsidR="002C2CDD" w:rsidRPr="00906BEE" w:rsidRDefault="00A91BE4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A5D689DDD5DA4D97A5EE52EAD0FB8B6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72EE6426" w14:textId="77777777" w:rsidR="002C2CDD" w:rsidRPr="00906BEE" w:rsidRDefault="00A91BE4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6F267F1A97F84E9DB2F6024915B82F5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3E84F79F" w14:textId="77777777" w:rsidR="00741125" w:rsidRPr="00906BEE" w:rsidRDefault="00A91BE4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A543CA25D82546C5AD2A27F97F834E0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7267334E" w14:textId="77777777"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D733" w14:textId="77777777" w:rsidR="00A91BE4" w:rsidRDefault="00A91BE4" w:rsidP="00713050">
      <w:pPr>
        <w:spacing w:line="240" w:lineRule="auto"/>
      </w:pPr>
      <w:r>
        <w:separator/>
      </w:r>
    </w:p>
  </w:endnote>
  <w:endnote w:type="continuationSeparator" w:id="0">
    <w:p w14:paraId="365F48EC" w14:textId="77777777" w:rsidR="00A91BE4" w:rsidRDefault="00A91BE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90AC3C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DA1F2E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D304D9E" wp14:editId="111E6664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E0032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EB12C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64AC273" wp14:editId="0D12917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C2E3E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3C723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C644ED7" wp14:editId="4F314D3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D3DD1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F6E06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6B4EC2" wp14:editId="7CB928E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3CEB8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AC598A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0486C6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1B3349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2F57CD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EC23058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F16A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0CAC79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E6D239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6637AF0" wp14:editId="1170329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6F2D37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1BB5A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527A51" wp14:editId="2F2B41A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BF8677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1516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818CEA" wp14:editId="6A07B529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7F9F5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03406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BDE306" wp14:editId="43BB440E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723AE4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20C9C6B" w14:textId="77777777" w:rsidTr="006D76B1">
      <w:sdt>
        <w:sdtPr>
          <w:id w:val="206994694"/>
          <w:placeholder>
            <w:docPart w:val="A543CA25D82546C5AD2A27F97F834E0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E580F1F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3491099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50E8CA1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A35EE87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38D9739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7CE1" w14:textId="77777777" w:rsidR="00A91BE4" w:rsidRDefault="00A91BE4" w:rsidP="00713050">
      <w:pPr>
        <w:spacing w:line="240" w:lineRule="auto"/>
      </w:pPr>
      <w:r>
        <w:separator/>
      </w:r>
    </w:p>
  </w:footnote>
  <w:footnote w:type="continuationSeparator" w:id="0">
    <w:p w14:paraId="78C1EC63" w14:textId="77777777" w:rsidR="00A91BE4" w:rsidRDefault="00A91BE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3271E4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C12C09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B76440C" wp14:editId="331D7C2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C93B30E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E2091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67351B3" w14:textId="77777777" w:rsidR="001A5CA9" w:rsidRPr="009B3C40" w:rsidRDefault="00A91BE4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D217DDF09FE47F89D5A0A325D39A2F8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11208A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79829F53" w14:textId="77777777" w:rsidR="001A5CA9" w:rsidRPr="00F207C0" w:rsidRDefault="001A5CA9" w:rsidP="001A5CA9"/>
      </w:tc>
    </w:tr>
  </w:tbl>
  <w:p w14:paraId="2EC24039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052313">
    <w:abstractNumId w:val="9"/>
  </w:num>
  <w:num w:numId="2" w16cid:durableId="787315169">
    <w:abstractNumId w:val="7"/>
  </w:num>
  <w:num w:numId="3" w16cid:durableId="66996529">
    <w:abstractNumId w:val="6"/>
  </w:num>
  <w:num w:numId="4" w16cid:durableId="1351175422">
    <w:abstractNumId w:val="5"/>
  </w:num>
  <w:num w:numId="5" w16cid:durableId="379786804">
    <w:abstractNumId w:val="4"/>
  </w:num>
  <w:num w:numId="6" w16cid:durableId="1687167594">
    <w:abstractNumId w:val="8"/>
  </w:num>
  <w:num w:numId="7" w16cid:durableId="783043375">
    <w:abstractNumId w:val="3"/>
  </w:num>
  <w:num w:numId="8" w16cid:durableId="77288126">
    <w:abstractNumId w:val="2"/>
  </w:num>
  <w:num w:numId="9" w16cid:durableId="918948836">
    <w:abstractNumId w:val="1"/>
  </w:num>
  <w:num w:numId="10" w16cid:durableId="17184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06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74A06"/>
    <w:rsid w:val="00985D58"/>
    <w:rsid w:val="009B3C40"/>
    <w:rsid w:val="009E3511"/>
    <w:rsid w:val="009F7AD9"/>
    <w:rsid w:val="00A42540"/>
    <w:rsid w:val="00A50939"/>
    <w:rsid w:val="00A83413"/>
    <w:rsid w:val="00A91BE4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86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kil\AppData\Local\Microsoft\Office\16.0\DTS\en-US%7b0D7B1C87-44FF-42C8-9ADF-CAE083A5EBFF%7d\%7b81F4DEC4-4AE7-4DCB-B0A4-0A5B568CAE5B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C5659E95EC4E68AD6B1DAD6EA6F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0381-9D4C-44F4-BC3A-02488B49C4E7}"/>
      </w:docPartPr>
      <w:docPartBody>
        <w:p w:rsidR="00000000" w:rsidRDefault="007D6299">
          <w:pPr>
            <w:pStyle w:val="3BC5659E95EC4E68AD6B1DAD6EA6F78F"/>
          </w:pPr>
          <w:r>
            <w:t>YN</w:t>
          </w:r>
        </w:p>
      </w:docPartBody>
    </w:docPart>
    <w:docPart>
      <w:docPartPr>
        <w:name w:val="FC9CC9E0A41144E98322CDD8881AB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D78E2-C2F0-438C-B089-7912676DE68C}"/>
      </w:docPartPr>
      <w:docPartBody>
        <w:p w:rsidR="00000000" w:rsidRDefault="007D6299">
          <w:pPr>
            <w:pStyle w:val="FC9CC9E0A41144E98322CDD8881AB6EF"/>
          </w:pPr>
          <w:r w:rsidRPr="00906BEE">
            <w:t>Objective</w:t>
          </w:r>
        </w:p>
      </w:docPartBody>
    </w:docPart>
    <w:docPart>
      <w:docPartPr>
        <w:name w:val="08AEBB381765479FBAFE2AA7A7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1F91-05EA-4D98-B1BF-02E44251D52B}"/>
      </w:docPartPr>
      <w:docPartBody>
        <w:p w:rsidR="00DF750A" w:rsidRDefault="007D6299" w:rsidP="007569C1">
          <w:r w:rsidRPr="00906BEE">
            <w:t>To get started, click placeholder text and start typing. Be brief: one or two sentences.</w:t>
          </w:r>
        </w:p>
        <w:p w:rsidR="00000000" w:rsidRDefault="007D6299">
          <w:pPr>
            <w:pStyle w:val="08AEBB381765479FBAFE2AA7A7EDED02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93A692A0C7D54F419BE33CE98033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92C7B-4D42-432A-924D-A2F4F53E53DF}"/>
      </w:docPartPr>
      <w:docPartBody>
        <w:p w:rsidR="00000000" w:rsidRDefault="007D6299">
          <w:pPr>
            <w:pStyle w:val="93A692A0C7D54F419BE33CE98033B017"/>
          </w:pPr>
          <w:r w:rsidRPr="00906BEE">
            <w:t>Skills</w:t>
          </w:r>
        </w:p>
      </w:docPartBody>
    </w:docPart>
    <w:docPart>
      <w:docPartPr>
        <w:name w:val="C1306EB0BCAB45428B2505874F19D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B401-A792-48AC-B923-9CBA92ACAC23}"/>
      </w:docPartPr>
      <w:docPartBody>
        <w:p w:rsidR="00000000" w:rsidRDefault="007D6299">
          <w:pPr>
            <w:pStyle w:val="C1306EB0BCAB45428B2505874F19D833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EF05CF776B8E4A1386029D685F56E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C5071-3FFB-4002-A987-8122EDFB83F4}"/>
      </w:docPartPr>
      <w:docPartBody>
        <w:p w:rsidR="00000000" w:rsidRDefault="007D6299">
          <w:pPr>
            <w:pStyle w:val="EF05CF776B8E4A1386029D685F56ECDC"/>
          </w:pPr>
          <w:r>
            <w:t>Your name</w:t>
          </w:r>
        </w:p>
      </w:docPartBody>
    </w:docPart>
    <w:docPart>
      <w:docPartPr>
        <w:name w:val="9951C395632B426B941040428869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8772-7B79-4385-9E5F-0F29FFB70CF1}"/>
      </w:docPartPr>
      <w:docPartBody>
        <w:p w:rsidR="00000000" w:rsidRDefault="007D6299">
          <w:pPr>
            <w:pStyle w:val="9951C395632B426B941040428869C177"/>
          </w:pPr>
          <w:r w:rsidRPr="007D6458">
            <w:t>Profession or Industry</w:t>
          </w:r>
        </w:p>
      </w:docPartBody>
    </w:docPart>
    <w:docPart>
      <w:docPartPr>
        <w:name w:val="9183257D94414898BE757696F5C2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ECECD-50D7-4259-BF20-75956A7D0B44}"/>
      </w:docPartPr>
      <w:docPartBody>
        <w:p w:rsidR="00000000" w:rsidRDefault="007D6299">
          <w:pPr>
            <w:pStyle w:val="9183257D94414898BE757696F5C28B24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C883B3150DEA464BA259CA0825C0C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C0633-6D17-4676-8BEB-3F43F43BDB56}"/>
      </w:docPartPr>
      <w:docPartBody>
        <w:p w:rsidR="00000000" w:rsidRDefault="007D6299">
          <w:pPr>
            <w:pStyle w:val="C883B3150DEA464BA259CA0825C0CDAB"/>
          </w:pPr>
          <w:r w:rsidRPr="00906BEE">
            <w:t>Experience</w:t>
          </w:r>
        </w:p>
      </w:docPartBody>
    </w:docPart>
    <w:docPart>
      <w:docPartPr>
        <w:name w:val="9098E61103A44356BF7FC0259A5DB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B374D-C424-4691-8F78-68F301A9F99C}"/>
      </w:docPartPr>
      <w:docPartBody>
        <w:p w:rsidR="00000000" w:rsidRDefault="007D6299">
          <w:pPr>
            <w:pStyle w:val="9098E61103A44356BF7FC0259A5DB19A"/>
          </w:pPr>
          <w:r w:rsidRPr="00906BEE">
            <w:t>Job Title</w:t>
          </w:r>
        </w:p>
      </w:docPartBody>
    </w:docPart>
    <w:docPart>
      <w:docPartPr>
        <w:name w:val="14BF469F29214F46BB1D8E67ABCE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21048-F7F5-41D5-807B-22B3EE6A5389}"/>
      </w:docPartPr>
      <w:docPartBody>
        <w:p w:rsidR="00000000" w:rsidRDefault="007D6299">
          <w:pPr>
            <w:pStyle w:val="14BF469F29214F46BB1D8E67ABCEF5D6"/>
          </w:pPr>
          <w:r w:rsidRPr="00906BEE">
            <w:t>Company</w:t>
          </w:r>
        </w:p>
      </w:docPartBody>
    </w:docPart>
    <w:docPart>
      <w:docPartPr>
        <w:name w:val="0FA7C03F613043BB9C36633FBE8F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5B4BF-69B8-482B-9B42-FD1E5A643D98}"/>
      </w:docPartPr>
      <w:docPartBody>
        <w:p w:rsidR="00000000" w:rsidRDefault="007D6299">
          <w:pPr>
            <w:pStyle w:val="0FA7C03F613043BB9C36633FBE8FF2A8"/>
          </w:pPr>
          <w:r w:rsidRPr="00906BEE">
            <w:t>Dates From</w:t>
          </w:r>
        </w:p>
      </w:docPartBody>
    </w:docPart>
    <w:docPart>
      <w:docPartPr>
        <w:name w:val="E7A40902D94445639C49A6345051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78B5-D4D9-4C07-BA32-8F2AA1FE4C87}"/>
      </w:docPartPr>
      <w:docPartBody>
        <w:p w:rsidR="00000000" w:rsidRDefault="007D6299">
          <w:pPr>
            <w:pStyle w:val="E7A40902D94445639C49A6345051A77E"/>
          </w:pPr>
          <w:r w:rsidRPr="00906BEE">
            <w:t>To</w:t>
          </w:r>
        </w:p>
      </w:docPartBody>
    </w:docPart>
    <w:docPart>
      <w:docPartPr>
        <w:name w:val="5C3567011894468AB546E90A46E17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7AB36-A13E-456D-A7F9-292DCCB26E6E}"/>
      </w:docPartPr>
      <w:docPartBody>
        <w:p w:rsidR="00000000" w:rsidRDefault="007D6299">
          <w:pPr>
            <w:pStyle w:val="5C3567011894468AB546E90A46E17E44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87B059DBE74B455B83E541AFDDFEE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18DF9-A31E-4160-B917-71FB823E9A94}"/>
      </w:docPartPr>
      <w:docPartBody>
        <w:p w:rsidR="00000000" w:rsidRDefault="007D6299">
          <w:pPr>
            <w:pStyle w:val="87B059DBE74B455B83E541AFDDFEE727"/>
          </w:pPr>
          <w:r w:rsidRPr="00906BEE">
            <w:t>Job Title</w:t>
          </w:r>
        </w:p>
      </w:docPartBody>
    </w:docPart>
    <w:docPart>
      <w:docPartPr>
        <w:name w:val="30C65887D4004E4CB29BC6557FE1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16A41-9417-467B-B506-B86A8DFF75B5}"/>
      </w:docPartPr>
      <w:docPartBody>
        <w:p w:rsidR="00000000" w:rsidRDefault="007D6299">
          <w:pPr>
            <w:pStyle w:val="30C65887D4004E4CB29BC6557FE17F2C"/>
          </w:pPr>
          <w:r w:rsidRPr="00906BEE">
            <w:t>Company</w:t>
          </w:r>
        </w:p>
      </w:docPartBody>
    </w:docPart>
    <w:docPart>
      <w:docPartPr>
        <w:name w:val="4F4A974297B1476ABB1BBD91AB06C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929F-4374-40AD-8F6C-875BDE0F5110}"/>
      </w:docPartPr>
      <w:docPartBody>
        <w:p w:rsidR="00000000" w:rsidRDefault="007D6299">
          <w:pPr>
            <w:pStyle w:val="4F4A974297B1476ABB1BBD91AB06C07C"/>
          </w:pPr>
          <w:r w:rsidRPr="00906BEE">
            <w:t>Dates From</w:t>
          </w:r>
        </w:p>
      </w:docPartBody>
    </w:docPart>
    <w:docPart>
      <w:docPartPr>
        <w:name w:val="0C6933E61D444A11BD9B19D8F0500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0EA4D-9E81-4562-8A1D-0B5D6FFB7EB5}"/>
      </w:docPartPr>
      <w:docPartBody>
        <w:p w:rsidR="00000000" w:rsidRDefault="007D6299">
          <w:pPr>
            <w:pStyle w:val="0C6933E61D444A11BD9B19D8F0500A27"/>
          </w:pPr>
          <w:r w:rsidRPr="00906BEE">
            <w:t>To</w:t>
          </w:r>
        </w:p>
      </w:docPartBody>
    </w:docPart>
    <w:docPart>
      <w:docPartPr>
        <w:name w:val="B581A88A721A4447AE09F030FB6F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BB26A-6715-47B4-A362-AE6C8C45C635}"/>
      </w:docPartPr>
      <w:docPartBody>
        <w:p w:rsidR="00000000" w:rsidRDefault="007D6299">
          <w:pPr>
            <w:pStyle w:val="B581A88A721A4447AE09F030FB6F4772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78EC160CADFF4F7E9853B6DA6E549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3E322-79DE-4F81-9A0F-9B29A41E4DA3}"/>
      </w:docPartPr>
      <w:docPartBody>
        <w:p w:rsidR="00000000" w:rsidRDefault="007D6299">
          <w:pPr>
            <w:pStyle w:val="78EC160CADFF4F7E9853B6DA6E5497B9"/>
          </w:pPr>
          <w:r w:rsidRPr="00906BEE">
            <w:t>Education</w:t>
          </w:r>
        </w:p>
      </w:docPartBody>
    </w:docPart>
    <w:docPart>
      <w:docPartPr>
        <w:name w:val="087EE1580ACB4766889F0DC49571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4310A-92B8-466C-9615-BE558EEB757F}"/>
      </w:docPartPr>
      <w:docPartBody>
        <w:p w:rsidR="00000000" w:rsidRDefault="007D6299">
          <w:pPr>
            <w:pStyle w:val="087EE1580ACB4766889F0DC495716934"/>
          </w:pPr>
          <w:r w:rsidRPr="00906BEE">
            <w:t>Degree</w:t>
          </w:r>
        </w:p>
      </w:docPartBody>
    </w:docPart>
    <w:docPart>
      <w:docPartPr>
        <w:name w:val="A8FCF935C40F45E280FB968BFE203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5561-779C-4772-AA7A-40D9D8041F08}"/>
      </w:docPartPr>
      <w:docPartBody>
        <w:p w:rsidR="00000000" w:rsidRDefault="007D6299">
          <w:pPr>
            <w:pStyle w:val="A8FCF935C40F45E280FB968BFE203C08"/>
          </w:pPr>
          <w:r w:rsidRPr="00906BEE">
            <w:t>Date Earned</w:t>
          </w:r>
        </w:p>
      </w:docPartBody>
    </w:docPart>
    <w:docPart>
      <w:docPartPr>
        <w:name w:val="6023C22685FA4CF69BAC5FC04C07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A270-0FA6-4B05-A3EE-DBED8A295DF2}"/>
      </w:docPartPr>
      <w:docPartBody>
        <w:p w:rsidR="00000000" w:rsidRDefault="007D6299">
          <w:pPr>
            <w:pStyle w:val="6023C22685FA4CF69BAC5FC04C073D4F"/>
          </w:pPr>
          <w:r w:rsidRPr="00906BEE">
            <w:t>School</w:t>
          </w:r>
        </w:p>
      </w:docPartBody>
    </w:docPart>
    <w:docPart>
      <w:docPartPr>
        <w:name w:val="781D0BF4BCED4498B1D9E3E32AD3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2B2A1-E9CB-4C31-9884-F0F180265F38}"/>
      </w:docPartPr>
      <w:docPartBody>
        <w:p w:rsidR="00000000" w:rsidRDefault="007D6299">
          <w:pPr>
            <w:pStyle w:val="781D0BF4BCED4498B1D9E3E32AD30169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F3DF50EB7040493D98567D2ED33D9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88CD-E8A5-4884-BB86-739FF9B3B7D1}"/>
      </w:docPartPr>
      <w:docPartBody>
        <w:p w:rsidR="00000000" w:rsidRDefault="007D6299">
          <w:pPr>
            <w:pStyle w:val="F3DF50EB7040493D98567D2ED33D9CC2"/>
          </w:pPr>
          <w:r w:rsidRPr="00906BEE">
            <w:t>Degree</w:t>
          </w:r>
        </w:p>
      </w:docPartBody>
    </w:docPart>
    <w:docPart>
      <w:docPartPr>
        <w:name w:val="4C6695BEFFA34EB9BBD3F5FC8086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0A2B-91DE-4B0E-9DDF-323D83012357}"/>
      </w:docPartPr>
      <w:docPartBody>
        <w:p w:rsidR="00000000" w:rsidRDefault="007D6299">
          <w:pPr>
            <w:pStyle w:val="4C6695BEFFA34EB9BBD3F5FC8086D8EC"/>
          </w:pPr>
          <w:r w:rsidRPr="00906BEE">
            <w:t>Date Earned</w:t>
          </w:r>
        </w:p>
      </w:docPartBody>
    </w:docPart>
    <w:docPart>
      <w:docPartPr>
        <w:name w:val="6D217DDF09FE47F89D5A0A325D39A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6AC6F-CE80-4C8F-8BDD-26753E6B6963}"/>
      </w:docPartPr>
      <w:docPartBody>
        <w:p w:rsidR="00000000" w:rsidRDefault="007D6299">
          <w:pPr>
            <w:pStyle w:val="6D217DDF09FE47F89D5A0A325D39A2F8"/>
          </w:pPr>
          <w:r w:rsidRPr="00906BEE">
            <w:t>School</w:t>
          </w:r>
        </w:p>
      </w:docPartBody>
    </w:docPart>
    <w:docPart>
      <w:docPartPr>
        <w:name w:val="A5D689DDD5DA4D97A5EE52EAD0FB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03B88-9512-4547-B1A6-F96014D775AF}"/>
      </w:docPartPr>
      <w:docPartBody>
        <w:p w:rsidR="00000000" w:rsidRDefault="007D6299">
          <w:pPr>
            <w:pStyle w:val="A5D689DDD5DA4D97A5EE52EAD0FB8B68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6F267F1A97F84E9DB2F6024915B82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6E44C-4255-40C7-ACAC-C6FB9468BA82}"/>
      </w:docPartPr>
      <w:docPartBody>
        <w:p w:rsidR="00000000" w:rsidRDefault="007D6299">
          <w:pPr>
            <w:pStyle w:val="6F267F1A97F84E9DB2F6024915B82F56"/>
          </w:pPr>
          <w:r w:rsidRPr="00906BEE">
            <w:t>Volunteer Experience or Leadership</w:t>
          </w:r>
        </w:p>
      </w:docPartBody>
    </w:docPart>
    <w:docPart>
      <w:docPartPr>
        <w:name w:val="A543CA25D82546C5AD2A27F97F83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81EF-6674-46FD-8D45-73D8C5F521C8}"/>
      </w:docPartPr>
      <w:docPartBody>
        <w:p w:rsidR="00000000" w:rsidRDefault="007D6299">
          <w:pPr>
            <w:pStyle w:val="A543CA25D82546C5AD2A27F97F834E09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99"/>
    <w:rsid w:val="007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5659E95EC4E68AD6B1DAD6EA6F78F">
    <w:name w:val="3BC5659E95EC4E68AD6B1DAD6EA6F78F"/>
  </w:style>
  <w:style w:type="paragraph" w:customStyle="1" w:styleId="FC9CC9E0A41144E98322CDD8881AB6EF">
    <w:name w:val="FC9CC9E0A41144E98322CDD8881AB6EF"/>
  </w:style>
  <w:style w:type="paragraph" w:customStyle="1" w:styleId="08AEBB381765479FBAFE2AA7A7EDED02">
    <w:name w:val="08AEBB381765479FBAFE2AA7A7EDED02"/>
  </w:style>
  <w:style w:type="paragraph" w:customStyle="1" w:styleId="93A692A0C7D54F419BE33CE98033B017">
    <w:name w:val="93A692A0C7D54F419BE33CE98033B017"/>
  </w:style>
  <w:style w:type="paragraph" w:customStyle="1" w:styleId="C1306EB0BCAB45428B2505874F19D833">
    <w:name w:val="C1306EB0BCAB45428B2505874F19D833"/>
  </w:style>
  <w:style w:type="paragraph" w:customStyle="1" w:styleId="EF05CF776B8E4A1386029D685F56ECDC">
    <w:name w:val="EF05CF776B8E4A1386029D685F56ECDC"/>
  </w:style>
  <w:style w:type="paragraph" w:customStyle="1" w:styleId="9951C395632B426B941040428869C177">
    <w:name w:val="9951C395632B426B941040428869C177"/>
  </w:style>
  <w:style w:type="paragraph" w:customStyle="1" w:styleId="9183257D94414898BE757696F5C28B24">
    <w:name w:val="9183257D94414898BE757696F5C28B24"/>
  </w:style>
  <w:style w:type="paragraph" w:customStyle="1" w:styleId="C883B3150DEA464BA259CA0825C0CDAB">
    <w:name w:val="C883B3150DEA464BA259CA0825C0CDAB"/>
  </w:style>
  <w:style w:type="paragraph" w:customStyle="1" w:styleId="9098E61103A44356BF7FC0259A5DB19A">
    <w:name w:val="9098E61103A44356BF7FC0259A5DB19A"/>
  </w:style>
  <w:style w:type="paragraph" w:customStyle="1" w:styleId="14BF469F29214F46BB1D8E67ABCEF5D6">
    <w:name w:val="14BF469F29214F46BB1D8E67ABCEF5D6"/>
  </w:style>
  <w:style w:type="paragraph" w:customStyle="1" w:styleId="0FA7C03F613043BB9C36633FBE8FF2A8">
    <w:name w:val="0FA7C03F613043BB9C36633FBE8FF2A8"/>
  </w:style>
  <w:style w:type="paragraph" w:customStyle="1" w:styleId="E7A40902D94445639C49A6345051A77E">
    <w:name w:val="E7A40902D94445639C49A6345051A77E"/>
  </w:style>
  <w:style w:type="paragraph" w:customStyle="1" w:styleId="5C3567011894468AB546E90A46E17E44">
    <w:name w:val="5C3567011894468AB546E90A46E17E44"/>
  </w:style>
  <w:style w:type="paragraph" w:customStyle="1" w:styleId="87B059DBE74B455B83E541AFDDFEE727">
    <w:name w:val="87B059DBE74B455B83E541AFDDFEE727"/>
  </w:style>
  <w:style w:type="paragraph" w:customStyle="1" w:styleId="30C65887D4004E4CB29BC6557FE17F2C">
    <w:name w:val="30C65887D4004E4CB29BC6557FE17F2C"/>
  </w:style>
  <w:style w:type="paragraph" w:customStyle="1" w:styleId="4F4A974297B1476ABB1BBD91AB06C07C">
    <w:name w:val="4F4A974297B1476ABB1BBD91AB06C07C"/>
  </w:style>
  <w:style w:type="paragraph" w:customStyle="1" w:styleId="0C6933E61D444A11BD9B19D8F0500A27">
    <w:name w:val="0C6933E61D444A11BD9B19D8F0500A27"/>
  </w:style>
  <w:style w:type="paragraph" w:customStyle="1" w:styleId="B581A88A721A4447AE09F030FB6F4772">
    <w:name w:val="B581A88A721A4447AE09F030FB6F4772"/>
  </w:style>
  <w:style w:type="paragraph" w:customStyle="1" w:styleId="78EC160CADFF4F7E9853B6DA6E5497B9">
    <w:name w:val="78EC160CADFF4F7E9853B6DA6E5497B9"/>
  </w:style>
  <w:style w:type="paragraph" w:customStyle="1" w:styleId="087EE1580ACB4766889F0DC495716934">
    <w:name w:val="087EE1580ACB4766889F0DC495716934"/>
  </w:style>
  <w:style w:type="paragraph" w:customStyle="1" w:styleId="A8FCF935C40F45E280FB968BFE203C08">
    <w:name w:val="A8FCF935C40F45E280FB968BFE203C08"/>
  </w:style>
  <w:style w:type="paragraph" w:customStyle="1" w:styleId="6023C22685FA4CF69BAC5FC04C073D4F">
    <w:name w:val="6023C22685FA4CF69BAC5FC04C073D4F"/>
  </w:style>
  <w:style w:type="paragraph" w:customStyle="1" w:styleId="781D0BF4BCED4498B1D9E3E32AD30169">
    <w:name w:val="781D0BF4BCED4498B1D9E3E32AD30169"/>
  </w:style>
  <w:style w:type="paragraph" w:customStyle="1" w:styleId="F3DF50EB7040493D98567D2ED33D9CC2">
    <w:name w:val="F3DF50EB7040493D98567D2ED33D9CC2"/>
  </w:style>
  <w:style w:type="paragraph" w:customStyle="1" w:styleId="4C6695BEFFA34EB9BBD3F5FC8086D8EC">
    <w:name w:val="4C6695BEFFA34EB9BBD3F5FC8086D8EC"/>
  </w:style>
  <w:style w:type="paragraph" w:customStyle="1" w:styleId="6D217DDF09FE47F89D5A0A325D39A2F8">
    <w:name w:val="6D217DDF09FE47F89D5A0A325D39A2F8"/>
  </w:style>
  <w:style w:type="paragraph" w:customStyle="1" w:styleId="A5D689DDD5DA4D97A5EE52EAD0FB8B68">
    <w:name w:val="A5D689DDD5DA4D97A5EE52EAD0FB8B68"/>
  </w:style>
  <w:style w:type="paragraph" w:customStyle="1" w:styleId="6F267F1A97F84E9DB2F6024915B82F56">
    <w:name w:val="6F267F1A97F84E9DB2F6024915B82F56"/>
  </w:style>
  <w:style w:type="paragraph" w:customStyle="1" w:styleId="A543CA25D82546C5AD2A27F97F834E09">
    <w:name w:val="A543CA25D82546C5AD2A27F97F83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{81F4DEC4-4AE7-4DCB-B0A4-0A5B568CAE5B}tf16392716_win32.dotx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2022-06-18T21:20:00Z</dcterms:created>
  <dcterms:modified xsi:type="dcterms:W3CDTF">2022-06-18T21:21:00Z</dcterms:modified>
</cp:coreProperties>
</file>